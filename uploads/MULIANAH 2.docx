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89"/>
        <w:gridCol w:w="3893"/>
      </w:tblGrid>
      <w:tr w:rsidR="00E5521B" w:rsidRPr="00565B06" w14:paraId="7A073CC0" w14:textId="77777777" w:rsidTr="00C53412">
        <w:trPr>
          <w:trHeight w:hRule="exact" w:val="3214"/>
        </w:trPr>
        <w:tc>
          <w:tcPr>
            <w:tcW w:w="5089" w:type="dxa"/>
            <w:tcMar>
              <w:right w:w="144" w:type="dxa"/>
            </w:tcMar>
            <w:vAlign w:val="bottom"/>
          </w:tcPr>
          <w:p w14:paraId="374DD0D1" w14:textId="2973580B" w:rsidR="00556337" w:rsidRPr="009E6E62" w:rsidRDefault="00C95757" w:rsidP="00E5521B">
            <w:pPr>
              <w:pStyle w:val="Title"/>
              <w:rPr>
                <w:rFonts w:ascii="Cooper Black" w:hAnsi="Cooper Black"/>
                <w:b/>
                <w:color w:val="7030A0"/>
                <w:sz w:val="40"/>
                <w:szCs w:val="40"/>
              </w:rPr>
            </w:pPr>
            <w:r>
              <w:rPr>
                <w:rFonts w:ascii="Cooper Black" w:hAnsi="Cooper Black"/>
                <w:b/>
                <w:color w:val="7030A0"/>
                <w:sz w:val="40"/>
                <w:szCs w:val="40"/>
              </w:rPr>
              <w:t xml:space="preserve">  </w:t>
            </w:r>
            <w:r w:rsidR="00227A4C" w:rsidRPr="009E6E62">
              <w:rPr>
                <w:rFonts w:ascii="Cooper Black" w:hAnsi="Cooper Black"/>
                <w:b/>
                <w:color w:val="7030A0"/>
                <w:sz w:val="40"/>
                <w:szCs w:val="40"/>
              </w:rPr>
              <w:t>MULIANAH</w:t>
            </w:r>
          </w:p>
          <w:p w14:paraId="7CDA47B3" w14:textId="59B1B000" w:rsidR="008F58C6" w:rsidRPr="009E6E62" w:rsidRDefault="00227A4C" w:rsidP="00E5521B">
            <w:pPr>
              <w:pStyle w:val="Subtitle"/>
              <w:rPr>
                <w:rFonts w:ascii="Cooper Black" w:hAnsi="Cooper Black"/>
                <w:color w:val="7030A0"/>
                <w:sz w:val="40"/>
                <w:szCs w:val="40"/>
              </w:rPr>
            </w:pPr>
            <w:r w:rsidRPr="009E6E62">
              <w:rPr>
                <w:rFonts w:ascii="Cooper Black" w:hAnsi="Cooper Black"/>
                <w:color w:val="7030A0"/>
                <w:sz w:val="40"/>
                <w:szCs w:val="40"/>
              </w:rPr>
              <w:t>JUPRI</w:t>
            </w:r>
          </w:p>
          <w:p w14:paraId="111DEEA0" w14:textId="42FC9A49" w:rsidR="008F58C6" w:rsidRDefault="008F58C6" w:rsidP="00E5521B">
            <w:pPr>
              <w:pStyle w:val="Subtitle"/>
            </w:pPr>
            <w:r>
              <w:rPr>
                <w:rFonts w:ascii="Helvetica" w:hAnsi="Helvetica" w:cs="Helvetica"/>
                <w:noProof/>
                <w:color w:val="292B2C"/>
                <w:sz w:val="21"/>
                <w:szCs w:val="21"/>
                <w:shd w:val="clear" w:color="auto" w:fill="EFF1F2"/>
              </w:rPr>
              <w:drawing>
                <wp:inline distT="0" distB="0" distL="0" distR="0" wp14:anchorId="6FB7A98D" wp14:editId="7C7837A6">
                  <wp:extent cx="876300" cy="1210129"/>
                  <wp:effectExtent l="76200" t="76200" r="133350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6-03-16-12-59-49-94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95" t="4557" r="34045" b="54192"/>
                          <a:stretch/>
                        </pic:blipFill>
                        <pic:spPr bwMode="auto">
                          <a:xfrm>
                            <a:off x="0" y="0"/>
                            <a:ext cx="941577" cy="130027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50A477" w14:textId="61C1803E" w:rsidR="008F58C6" w:rsidRPr="00565B06" w:rsidRDefault="008F58C6" w:rsidP="00E5521B">
            <w:pPr>
              <w:pStyle w:val="Subtitle"/>
            </w:pPr>
          </w:p>
        </w:tc>
        <w:tc>
          <w:tcPr>
            <w:tcW w:w="3893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91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90"/>
              <w:gridCol w:w="352"/>
            </w:tblGrid>
            <w:tr w:rsidR="00323C3F" w:rsidRPr="009D0878" w14:paraId="472B1D24" w14:textId="77777777" w:rsidTr="00C53412">
              <w:trPr>
                <w:trHeight w:val="1472"/>
              </w:trPr>
              <w:tc>
                <w:tcPr>
                  <w:tcW w:w="3390" w:type="dxa"/>
                  <w:tcMar>
                    <w:top w:w="0" w:type="dxa"/>
                    <w:left w:w="720" w:type="dxa"/>
                    <w:right w:w="29" w:type="dxa"/>
                  </w:tcMar>
                </w:tcPr>
                <w:bookmarkStart w:id="0" w:name="_Hlk518301711"/>
                <w:p w14:paraId="13C235F6" w14:textId="0E910C3A" w:rsidR="00323C3F" w:rsidRPr="00227A4C" w:rsidRDefault="0026127A" w:rsidP="00C53412">
                  <w:pPr>
                    <w:pStyle w:val="ContactInfo"/>
                    <w:rPr>
                      <w:b/>
                    </w:rPr>
                  </w:pPr>
                  <w:sdt>
                    <w:sdtPr>
                      <w:rPr>
                        <w:rFonts w:ascii="Helvetica" w:eastAsia="Times New Roman" w:hAnsi="Helvetica" w:cs="Helvetica"/>
                        <w:b/>
                        <w:color w:val="292B2C"/>
                        <w:sz w:val="21"/>
                        <w:szCs w:val="21"/>
                      </w:rPr>
                      <w:alias w:val="Enter address:"/>
                      <w:tag w:val="Enter address:"/>
                      <w:id w:val="966779368"/>
                      <w:placeholder>
                        <w:docPart w:val="07E154A90E7C469D83C254E7BB95293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 xml:space="preserve">N0 2 Jalan </w:t>
                      </w:r>
                      <w:proofErr w:type="spellStart"/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>Anggerik</w:t>
                      </w:r>
                      <w:proofErr w:type="spellEnd"/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 xml:space="preserve"> 4C/1 BS7, </w:t>
                      </w:r>
                      <w:r w:rsid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br/>
                      </w:r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 xml:space="preserve">Bukit Sentosa </w:t>
                      </w:r>
                      <w:proofErr w:type="spellStart"/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>Rwang</w:t>
                      </w:r>
                      <w:proofErr w:type="spellEnd"/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 xml:space="preserve">, </w:t>
                      </w:r>
                      <w:r w:rsid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br/>
                      </w:r>
                      <w:r w:rsidR="00C53412" w:rsidRPr="00C53412">
                        <w:rPr>
                          <w:rFonts w:ascii="Helvetica" w:eastAsia="Times New Roman" w:hAnsi="Helvetica" w:cs="Helvetica"/>
                          <w:b/>
                          <w:color w:val="292B2C"/>
                          <w:sz w:val="21"/>
                          <w:szCs w:val="21"/>
                        </w:rPr>
                        <w:t>48300 Selangor.</w:t>
                      </w:r>
                    </w:sdtContent>
                  </w:sdt>
                  <w:bookmarkEnd w:id="0"/>
                </w:p>
              </w:tc>
              <w:tc>
                <w:tcPr>
                  <w:tcW w:w="35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C9CD1D8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6709E0" wp14:editId="4DF2AC2B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6AD32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7BC9880A" w14:textId="77777777" w:rsidTr="00C53412">
              <w:trPr>
                <w:trHeight w:val="312"/>
              </w:trPr>
              <w:sdt>
                <w:sdtPr>
                  <w:rPr>
                    <w:b/>
                  </w:rPr>
                  <w:alias w:val="Enter phone:"/>
                  <w:tag w:val="Enter phone:"/>
                  <w:id w:val="-1849400302"/>
                  <w:placeholder>
                    <w:docPart w:val="AB1BC9E9397B4EA9A5EFFB1CCF3DAC3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90" w:type="dxa"/>
                      <w:tcMar>
                        <w:left w:w="720" w:type="dxa"/>
                        <w:right w:w="29" w:type="dxa"/>
                      </w:tcMar>
                    </w:tcPr>
                    <w:p w14:paraId="5C09C777" w14:textId="36E9C838" w:rsidR="00323C3F" w:rsidRPr="00227A4C" w:rsidRDefault="00227A4C" w:rsidP="00323C3F">
                      <w:pPr>
                        <w:pStyle w:val="ContactInfo"/>
                        <w:rPr>
                          <w:b/>
                        </w:rPr>
                      </w:pPr>
                      <w:r w:rsidRPr="00227A4C">
                        <w:rPr>
                          <w:b/>
                        </w:rPr>
                        <w:t>0109467792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7E3614D1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C3C6A2" wp14:editId="7EA82CF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0232C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9D855F7" w14:textId="77777777" w:rsidTr="00C53412">
              <w:trPr>
                <w:trHeight w:val="565"/>
              </w:trPr>
              <w:sdt>
                <w:sdtPr>
                  <w:rPr>
                    <w:b/>
                  </w:rPr>
                  <w:alias w:val="Enter email:"/>
                  <w:tag w:val="Enter email:"/>
                  <w:id w:val="-675184368"/>
                  <w:placeholder>
                    <w:docPart w:val="F5FBE664928B440B92E20490E9F936D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90" w:type="dxa"/>
                      <w:tcMar>
                        <w:left w:w="720" w:type="dxa"/>
                        <w:right w:w="29" w:type="dxa"/>
                      </w:tcMar>
                    </w:tcPr>
                    <w:p w14:paraId="7D74DA0B" w14:textId="28A91F2B" w:rsidR="00323C3F" w:rsidRPr="00227A4C" w:rsidRDefault="00227A4C" w:rsidP="00323C3F">
                      <w:pPr>
                        <w:pStyle w:val="ContactInfo"/>
                        <w:rPr>
                          <w:b/>
                        </w:rPr>
                      </w:pPr>
                      <w:r w:rsidRPr="00227A4C">
                        <w:rPr>
                          <w:b/>
                        </w:rPr>
                        <w:t>mumulmuslimah@gmail.com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06DDE64A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D1B9CE" wp14:editId="4CD1BE9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FC8EB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3FE3369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F57CC42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2B28A77" w14:textId="6CAA95B5" w:rsidR="000E24AC" w:rsidRPr="00565B06" w:rsidRDefault="008F58C6" w:rsidP="008F58C6">
            <w:pPr>
              <w:pStyle w:val="Icons"/>
              <w:jc w:val="left"/>
            </w:pPr>
            <w:r>
              <w:t xml:space="preserve"> </w:t>
            </w:r>
            <w:r w:rsidR="00075B13"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F9E8ED" wp14:editId="25696D2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3F2F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6769C53" w14:textId="77777777" w:rsidR="000E24AC" w:rsidRPr="00565B06" w:rsidRDefault="0026127A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525B273AADD493591EE9A401CD087F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4643E1FC" w14:textId="13465DDA" w:rsidR="00A77B4D" w:rsidRPr="009E6E62" w:rsidRDefault="00227A4C" w:rsidP="00227A4C">
      <w:pPr>
        <w:pStyle w:val="NormalWeb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9E6E62">
        <w:rPr>
          <w:rFonts w:ascii="Helvetica" w:hAnsi="Helvetica" w:cs="Helvetica"/>
          <w:sz w:val="21"/>
          <w:szCs w:val="21"/>
        </w:rPr>
        <w:t>To obtain a challenging position as an intern for the main aim of acquiring deep experience in information and technology.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726CEAC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5414A8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88CDBE3" wp14:editId="2EDC7D3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0F650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4D3F50E" w14:textId="77777777" w:rsidR="00A77B4D" w:rsidRPr="00565B06" w:rsidRDefault="0026127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AB77CD0EFF492CA2D327A62F3DEA3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D59F432" w14:textId="77777777" w:rsidR="001A4E88" w:rsidRDefault="00227A4C" w:rsidP="001A4E88">
      <w:pPr>
        <w:pStyle w:val="Heading2"/>
        <w:rPr>
          <w:rStyle w:val="Emphasis"/>
        </w:rPr>
      </w:pPr>
      <w:r>
        <w:t>PRA-</w:t>
      </w:r>
      <w:proofErr w:type="gramStart"/>
      <w:r>
        <w:t xml:space="preserve">UNIVERSITY </w:t>
      </w:r>
      <w:r w:rsidR="007C0E0E" w:rsidRPr="00565B06">
        <w:t xml:space="preserve"> |</w:t>
      </w:r>
      <w:proofErr w:type="gramEnd"/>
      <w:r w:rsidR="007C0E0E" w:rsidRPr="00565B06">
        <w:t xml:space="preserve"> </w:t>
      </w:r>
      <w:proofErr w:type="spellStart"/>
      <w:r w:rsidRPr="009E6E62">
        <w:rPr>
          <w:rStyle w:val="Emphasis"/>
          <w:color w:val="auto"/>
        </w:rPr>
        <w:t>S</w:t>
      </w:r>
      <w:r w:rsidR="001A4E88" w:rsidRPr="009E6E62">
        <w:rPr>
          <w:rStyle w:val="Emphasis"/>
          <w:color w:val="auto"/>
        </w:rPr>
        <w:t>mk</w:t>
      </w:r>
      <w:proofErr w:type="spellEnd"/>
      <w:r w:rsidR="001A4E88" w:rsidRPr="009E6E62">
        <w:rPr>
          <w:rStyle w:val="Emphasis"/>
          <w:color w:val="auto"/>
        </w:rPr>
        <w:t xml:space="preserve"> </w:t>
      </w:r>
      <w:proofErr w:type="spellStart"/>
      <w:r w:rsidR="001A4E88" w:rsidRPr="009E6E62">
        <w:rPr>
          <w:rStyle w:val="Emphasis"/>
          <w:color w:val="auto"/>
        </w:rPr>
        <w:t>Putatan</w:t>
      </w:r>
      <w:proofErr w:type="spellEnd"/>
    </w:p>
    <w:p w14:paraId="2EBA944C" w14:textId="6ECB6E78" w:rsidR="007C0E0E" w:rsidRPr="001A4E88" w:rsidRDefault="00227A4C" w:rsidP="001A4E88">
      <w:pPr>
        <w:pStyle w:val="Heading2"/>
        <w:rPr>
          <w:sz w:val="28"/>
          <w:szCs w:val="28"/>
        </w:rPr>
      </w:pPr>
      <w:r w:rsidRPr="001A4E88">
        <w:rPr>
          <w:sz w:val="28"/>
          <w:szCs w:val="28"/>
        </w:rPr>
        <w:t>2013</w:t>
      </w:r>
      <w:r w:rsidR="007C0E0E" w:rsidRPr="001A4E88">
        <w:rPr>
          <w:sz w:val="28"/>
          <w:szCs w:val="28"/>
        </w:rPr>
        <w:t xml:space="preserve"> – </w:t>
      </w:r>
      <w:r w:rsidRPr="001A4E88">
        <w:rPr>
          <w:sz w:val="28"/>
          <w:szCs w:val="28"/>
        </w:rPr>
        <w:t>2014</w:t>
      </w:r>
    </w:p>
    <w:p w14:paraId="0B0735F6" w14:textId="77777777" w:rsidR="00227A4C" w:rsidRPr="00227A4C" w:rsidRDefault="00227A4C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Top 3 in school level (FORUM)</w:t>
      </w:r>
    </w:p>
    <w:p w14:paraId="2EADCB07" w14:textId="77777777" w:rsidR="00227A4C" w:rsidRPr="00227A4C" w:rsidRDefault="00227A4C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Exhibition of visual art painting</w:t>
      </w:r>
    </w:p>
    <w:p w14:paraId="5C5288E8" w14:textId="77777777" w:rsidR="00227A4C" w:rsidRPr="00227A4C" w:rsidRDefault="00227A4C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Individual commitment awards</w:t>
      </w:r>
    </w:p>
    <w:p w14:paraId="655B236A" w14:textId="77777777" w:rsidR="00227A4C" w:rsidRPr="00227A4C" w:rsidRDefault="00227A4C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Setiausaha</w:t>
      </w:r>
      <w:proofErr w:type="spellEnd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(PPPU/MPP)</w:t>
      </w:r>
    </w:p>
    <w:p w14:paraId="746A925D" w14:textId="77777777" w:rsidR="00227A4C" w:rsidRPr="00227A4C" w:rsidRDefault="00227A4C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Biro Pendidikan (</w:t>
      </w: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Asrama</w:t>
      </w:r>
      <w:proofErr w:type="spellEnd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Seri </w:t>
      </w: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Kirana</w:t>
      </w:r>
      <w:proofErr w:type="spellEnd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)</w:t>
      </w:r>
    </w:p>
    <w:p w14:paraId="377DF977" w14:textId="77777777" w:rsidR="00227A4C" w:rsidRPr="00227A4C" w:rsidRDefault="00227A4C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Fasilator</w:t>
      </w:r>
      <w:proofErr w:type="spellEnd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</w:t>
      </w: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Minggu</w:t>
      </w:r>
      <w:proofErr w:type="spellEnd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</w:t>
      </w: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Silaturahim</w:t>
      </w:r>
      <w:proofErr w:type="spellEnd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</w:t>
      </w:r>
      <w:proofErr w:type="spellStart"/>
      <w:r w:rsidRPr="00227A4C">
        <w:rPr>
          <w:rFonts w:ascii="Helvetica" w:eastAsia="Times New Roman" w:hAnsi="Helvetica" w:cs="Helvetica"/>
          <w:color w:val="auto"/>
          <w:sz w:val="21"/>
          <w:szCs w:val="21"/>
        </w:rPr>
        <w:t>Asrama</w:t>
      </w:r>
      <w:proofErr w:type="spellEnd"/>
    </w:p>
    <w:p w14:paraId="76D8117C" w14:textId="228B2F17" w:rsidR="00227A4C" w:rsidRPr="00227A4C" w:rsidRDefault="0059092A" w:rsidP="00227A4C">
      <w:pPr>
        <w:numPr>
          <w:ilvl w:val="0"/>
          <w:numId w:val="16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9E6E62">
        <w:rPr>
          <w:rFonts w:ascii="Helvetica" w:eastAsia="Times New Roman" w:hAnsi="Helvetica" w:cs="Helvetica"/>
          <w:color w:val="auto"/>
          <w:sz w:val="21"/>
          <w:szCs w:val="21"/>
        </w:rPr>
        <w:t>C</w:t>
      </w:r>
      <w:r w:rsidR="001A4E88" w:rsidRPr="009E6E62">
        <w:rPr>
          <w:rFonts w:ascii="Helvetica" w:eastAsia="Times New Roman" w:hAnsi="Helvetica" w:cs="Helvetica"/>
          <w:color w:val="auto"/>
          <w:sz w:val="21"/>
          <w:szCs w:val="21"/>
        </w:rPr>
        <w:t>GPA:</w:t>
      </w:r>
      <w:r w:rsidR="00227A4C" w:rsidRPr="00227A4C">
        <w:rPr>
          <w:rFonts w:ascii="Helvetica" w:eastAsia="Times New Roman" w:hAnsi="Helvetica" w:cs="Helvetica"/>
          <w:color w:val="auto"/>
          <w:sz w:val="21"/>
          <w:szCs w:val="21"/>
        </w:rPr>
        <w:t xml:space="preserve"> 3.71</w:t>
      </w:r>
    </w:p>
    <w:p w14:paraId="64E52B2B" w14:textId="0B37D636" w:rsidR="007C0E0E" w:rsidRPr="00565B06" w:rsidRDefault="001A4E88" w:rsidP="00B47E1E">
      <w:pPr>
        <w:pStyle w:val="Heading2"/>
      </w:pPr>
      <w:r>
        <w:t>UNIVERSITY UTARA MALAYSIA</w:t>
      </w:r>
      <w:r w:rsidR="007C0E0E" w:rsidRPr="00565B06">
        <w:t xml:space="preserve"> | </w:t>
      </w:r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Artificial Intelligence</w:t>
      </w:r>
    </w:p>
    <w:p w14:paraId="46B5F0D4" w14:textId="32D98E3C" w:rsidR="007C0E0E" w:rsidRPr="001A4E88" w:rsidRDefault="001A4E88" w:rsidP="004F199F">
      <w:pPr>
        <w:pStyle w:val="Heading3"/>
        <w:rPr>
          <w:b/>
          <w:color w:val="7030A0"/>
          <w:sz w:val="28"/>
          <w:szCs w:val="28"/>
        </w:rPr>
      </w:pPr>
      <w:r w:rsidRPr="001A4E88">
        <w:rPr>
          <w:b/>
          <w:color w:val="7030A0"/>
          <w:sz w:val="28"/>
          <w:szCs w:val="28"/>
        </w:rPr>
        <w:t>2015</w:t>
      </w:r>
      <w:r w:rsidR="007C0E0E" w:rsidRPr="001A4E88">
        <w:rPr>
          <w:b/>
          <w:color w:val="7030A0"/>
          <w:sz w:val="28"/>
          <w:szCs w:val="28"/>
        </w:rPr>
        <w:t xml:space="preserve"> – </w:t>
      </w:r>
      <w:r w:rsidRPr="001A4E88">
        <w:rPr>
          <w:b/>
          <w:color w:val="7030A0"/>
          <w:sz w:val="28"/>
          <w:szCs w:val="28"/>
        </w:rPr>
        <w:t>2018</w:t>
      </w:r>
    </w:p>
    <w:p w14:paraId="6543A3DD" w14:textId="77777777" w:rsidR="001A4E88" w:rsidRPr="001A4E88" w:rsidRDefault="001A4E88" w:rsidP="001A4E88">
      <w:pPr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Information Technology Arts and Science</w:t>
      </w:r>
    </w:p>
    <w:p w14:paraId="6EF23F15" w14:textId="77777777" w:rsidR="001A4E88" w:rsidRPr="001A4E88" w:rsidRDefault="001A4E88" w:rsidP="001A4E88">
      <w:pPr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Majoring - Artificial Intelligence (AI)</w:t>
      </w:r>
    </w:p>
    <w:p w14:paraId="59817A98" w14:textId="2C8CADFB" w:rsidR="00FD6E10" w:rsidRPr="009E6E62" w:rsidRDefault="001A4E88" w:rsidP="007C0E0E">
      <w:pPr>
        <w:numPr>
          <w:ilvl w:val="0"/>
          <w:numId w:val="17"/>
        </w:numPr>
        <w:spacing w:before="100" w:beforeAutospacing="1" w:after="100" w:afterAutospacing="1"/>
        <w:rPr>
          <w:rFonts w:ascii="Helvetica" w:eastAsia="Times New Roman" w:hAnsi="Helvetica" w:cs="Helvetica"/>
          <w:color w:val="auto"/>
          <w:sz w:val="21"/>
          <w:szCs w:val="21"/>
        </w:rPr>
      </w:pPr>
      <w:r w:rsidRPr="009E6E62">
        <w:rPr>
          <w:rFonts w:ascii="Helvetica" w:eastAsia="Times New Roman" w:hAnsi="Helvetica" w:cs="Helvetica"/>
          <w:color w:val="auto"/>
          <w:sz w:val="21"/>
          <w:szCs w:val="21"/>
        </w:rPr>
        <w:t>GPA:</w:t>
      </w: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 xml:space="preserve"> 3.18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955B566" w14:textId="77777777" w:rsidTr="001A4E88">
        <w:tc>
          <w:tcPr>
            <w:tcW w:w="725" w:type="dxa"/>
            <w:tcMar>
              <w:right w:w="216" w:type="dxa"/>
            </w:tcMar>
            <w:vAlign w:val="bottom"/>
          </w:tcPr>
          <w:p w14:paraId="022DEA3C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BBB7F97" wp14:editId="431AA5F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1DEF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67FA124" w14:textId="77777777" w:rsidR="005E088C" w:rsidRPr="00565B06" w:rsidRDefault="0026127A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A7509D2B850403CB475B94D7F0CA7D4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81CFA4C" w14:textId="3849CF50" w:rsidR="005E088C" w:rsidRPr="009E6E62" w:rsidRDefault="001A4E88" w:rsidP="00B47E1E">
      <w:pPr>
        <w:pStyle w:val="Heading2"/>
        <w:rPr>
          <w:rFonts w:ascii="Helvetica" w:hAnsi="Helvetica" w:cs="Helvetica"/>
          <w:color w:val="auto"/>
          <w:sz w:val="22"/>
          <w:szCs w:val="22"/>
        </w:rPr>
      </w:pPr>
      <w:bookmarkStart w:id="1" w:name="_Hlk518305611"/>
      <w:r w:rsidRPr="009E6E62">
        <w:rPr>
          <w:rFonts w:ascii="Helvetica" w:hAnsi="Helvetica" w:cs="Helvetica"/>
          <w:color w:val="auto"/>
          <w:sz w:val="22"/>
          <w:szCs w:val="22"/>
          <w:shd w:val="clear" w:color="auto" w:fill="EFF1F2"/>
        </w:rPr>
        <w:t>Set Up</w:t>
      </w:r>
      <w:r w:rsidR="005E088C" w:rsidRPr="009E6E62">
        <w:rPr>
          <w:rFonts w:ascii="Helvetica" w:hAnsi="Helvetica" w:cs="Helvetica"/>
          <w:color w:val="auto"/>
          <w:sz w:val="22"/>
          <w:szCs w:val="22"/>
        </w:rPr>
        <w:t xml:space="preserve">| </w:t>
      </w:r>
      <w:r w:rsidRPr="009E6E62">
        <w:rPr>
          <w:rFonts w:ascii="Helvetica" w:hAnsi="Helvetica" w:cs="Helvetica"/>
          <w:color w:val="auto"/>
          <w:sz w:val="22"/>
          <w:szCs w:val="22"/>
          <w:shd w:val="clear" w:color="auto" w:fill="EFF1F2"/>
        </w:rPr>
        <w:t>Dunkin Donut</w:t>
      </w:r>
    </w:p>
    <w:p w14:paraId="38BA3E7C" w14:textId="3062FD3C" w:rsidR="009E6E62" w:rsidRPr="00CC3A9F" w:rsidRDefault="001A4E88" w:rsidP="001A4E88">
      <w:pPr>
        <w:pStyle w:val="Heading3"/>
        <w:rPr>
          <w:b/>
          <w:color w:val="7030A0"/>
        </w:rPr>
      </w:pPr>
      <w:bookmarkStart w:id="2" w:name="_Hlk518305627"/>
      <w:bookmarkEnd w:id="1"/>
      <w:r w:rsidRPr="00FD6E10">
        <w:rPr>
          <w:b/>
          <w:color w:val="7030A0"/>
        </w:rPr>
        <w:t>8 A</w:t>
      </w:r>
      <w:r w:rsidR="00FD6E10" w:rsidRPr="00FD6E10">
        <w:rPr>
          <w:b/>
          <w:color w:val="7030A0"/>
        </w:rPr>
        <w:t>ug</w:t>
      </w:r>
      <w:r w:rsidRPr="00FD6E10">
        <w:rPr>
          <w:b/>
          <w:color w:val="7030A0"/>
        </w:rPr>
        <w:t xml:space="preserve"> 16 – 9 sept 2016</w:t>
      </w:r>
    </w:p>
    <w:p w14:paraId="53DB7610" w14:textId="77777777" w:rsidR="001A4E88" w:rsidRPr="009E6E62" w:rsidRDefault="001A4E88" w:rsidP="008F58C6">
      <w:pPr>
        <w:pStyle w:val="NormalWeb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9E6E62">
        <w:rPr>
          <w:rFonts w:ascii="Helvetica" w:hAnsi="Helvetica" w:cs="Helvetica"/>
          <w:b/>
          <w:bCs/>
          <w:sz w:val="21"/>
          <w:szCs w:val="21"/>
        </w:rPr>
        <w:t>Responsibilities:</w:t>
      </w:r>
    </w:p>
    <w:p w14:paraId="254D3029" w14:textId="77777777" w:rsidR="001A4E88" w:rsidRPr="001A4E88" w:rsidRDefault="001A4E88" w:rsidP="008F58C6">
      <w:pPr>
        <w:numPr>
          <w:ilvl w:val="0"/>
          <w:numId w:val="18"/>
        </w:numPr>
        <w:spacing w:before="100" w:beforeAutospacing="1"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Customer Service</w:t>
      </w:r>
    </w:p>
    <w:p w14:paraId="1D3D6166" w14:textId="77777777" w:rsidR="001A4E88" w:rsidRPr="001A4E88" w:rsidRDefault="001A4E88" w:rsidP="00CC3A9F">
      <w:pPr>
        <w:numPr>
          <w:ilvl w:val="0"/>
          <w:numId w:val="19"/>
        </w:numPr>
        <w:spacing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Sales Girl</w:t>
      </w:r>
    </w:p>
    <w:p w14:paraId="56CE4AFD" w14:textId="77777777" w:rsidR="001A4E88" w:rsidRPr="001A4E88" w:rsidRDefault="001A4E88" w:rsidP="008F58C6">
      <w:pPr>
        <w:numPr>
          <w:ilvl w:val="0"/>
          <w:numId w:val="19"/>
        </w:numPr>
        <w:spacing w:before="100" w:beforeAutospacing="1"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Cashier</w:t>
      </w:r>
    </w:p>
    <w:p w14:paraId="431FA9F2" w14:textId="77777777" w:rsidR="001A4E88" w:rsidRPr="001A4E88" w:rsidRDefault="001A4E88" w:rsidP="008F58C6">
      <w:pPr>
        <w:numPr>
          <w:ilvl w:val="0"/>
          <w:numId w:val="19"/>
        </w:numPr>
        <w:spacing w:before="100" w:beforeAutospacing="1"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t>Handle Stock</w:t>
      </w:r>
    </w:p>
    <w:bookmarkEnd w:id="2"/>
    <w:p w14:paraId="30C7812E" w14:textId="2AFBD24B" w:rsidR="001A4E88" w:rsidRPr="009E6E62" w:rsidRDefault="001A4E88" w:rsidP="008F58C6">
      <w:pPr>
        <w:numPr>
          <w:ilvl w:val="0"/>
          <w:numId w:val="19"/>
        </w:numPr>
        <w:spacing w:before="100" w:beforeAutospacing="1"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1A4E88">
        <w:rPr>
          <w:rFonts w:ascii="Helvetica" w:eastAsia="Times New Roman" w:hAnsi="Helvetica" w:cs="Helvetica"/>
          <w:color w:val="auto"/>
          <w:sz w:val="21"/>
          <w:szCs w:val="21"/>
        </w:rPr>
        <w:lastRenderedPageBreak/>
        <w:t>Doing Report</w:t>
      </w:r>
    </w:p>
    <w:p w14:paraId="19BF4BCF" w14:textId="77777777" w:rsidR="009E6E62" w:rsidRPr="001A4E88" w:rsidRDefault="009E6E62" w:rsidP="009E6E62">
      <w:pPr>
        <w:spacing w:before="100" w:beforeAutospacing="1" w:after="0"/>
        <w:ind w:left="720"/>
        <w:rPr>
          <w:rFonts w:ascii="Helvetica" w:eastAsia="Times New Roman" w:hAnsi="Helvetica" w:cs="Helvetica"/>
          <w:color w:val="auto"/>
          <w:sz w:val="21"/>
          <w:szCs w:val="21"/>
        </w:rPr>
      </w:pPr>
    </w:p>
    <w:p w14:paraId="1DC1B907" w14:textId="10706C22" w:rsidR="001A4E88" w:rsidRPr="009E6E62" w:rsidRDefault="001A4E88" w:rsidP="008F58C6">
      <w:pPr>
        <w:pStyle w:val="Heading2"/>
        <w:rPr>
          <w:rFonts w:ascii="Helvetica" w:hAnsi="Helvetica" w:cs="Helvetica"/>
          <w:color w:val="auto"/>
          <w:sz w:val="21"/>
          <w:szCs w:val="21"/>
          <w:shd w:val="clear" w:color="auto" w:fill="EFF1F2"/>
        </w:rPr>
      </w:pPr>
      <w:bookmarkStart w:id="3" w:name="_Hlk518305720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Curtain</w:t>
      </w:r>
      <w:r w:rsidR="005E088C" w:rsidRPr="009E6E62">
        <w:rPr>
          <w:color w:val="auto"/>
        </w:rPr>
        <w:t xml:space="preserve"> | </w:t>
      </w:r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BTC Textile Emporium</w:t>
      </w:r>
    </w:p>
    <w:p w14:paraId="30546FAB" w14:textId="5ACBFF64" w:rsidR="001A4E88" w:rsidRPr="009E6E62" w:rsidRDefault="001A4E88" w:rsidP="009E6E62">
      <w:pPr>
        <w:pStyle w:val="Heading2"/>
        <w:rPr>
          <w:sz w:val="24"/>
          <w:szCs w:val="24"/>
        </w:rPr>
      </w:pPr>
      <w:r w:rsidRPr="00FD6E10">
        <w:rPr>
          <w:sz w:val="24"/>
          <w:szCs w:val="24"/>
        </w:rPr>
        <w:t xml:space="preserve">12 </w:t>
      </w:r>
      <w:r w:rsidR="00FD6E10" w:rsidRPr="00FD6E10">
        <w:rPr>
          <w:sz w:val="24"/>
          <w:szCs w:val="24"/>
        </w:rPr>
        <w:t>DEC</w:t>
      </w:r>
      <w:r w:rsidRPr="00FD6E10">
        <w:rPr>
          <w:sz w:val="24"/>
          <w:szCs w:val="24"/>
        </w:rPr>
        <w:t xml:space="preserve"> 14 </w:t>
      </w:r>
      <w:r w:rsidR="005E088C" w:rsidRPr="00FD6E10">
        <w:rPr>
          <w:sz w:val="24"/>
          <w:szCs w:val="24"/>
        </w:rPr>
        <w:t xml:space="preserve">– </w:t>
      </w:r>
      <w:r w:rsidRPr="00FD6E10">
        <w:rPr>
          <w:sz w:val="24"/>
          <w:szCs w:val="24"/>
        </w:rPr>
        <w:t xml:space="preserve">8 </w:t>
      </w:r>
      <w:r w:rsidR="00FD6E10" w:rsidRPr="00FD6E10">
        <w:rPr>
          <w:sz w:val="24"/>
          <w:szCs w:val="24"/>
        </w:rPr>
        <w:t>AUG</w:t>
      </w:r>
      <w:r w:rsidR="00FD6E10">
        <w:rPr>
          <w:sz w:val="24"/>
          <w:szCs w:val="24"/>
        </w:rPr>
        <w:t xml:space="preserve"> </w:t>
      </w:r>
      <w:r w:rsidRPr="00FD6E10">
        <w:rPr>
          <w:sz w:val="24"/>
          <w:szCs w:val="24"/>
        </w:rPr>
        <w:t>2015</w:t>
      </w:r>
    </w:p>
    <w:p w14:paraId="3B7BE4E7" w14:textId="77777777" w:rsidR="00FD6E10" w:rsidRPr="00FD6E10" w:rsidRDefault="00FD6E10" w:rsidP="008F58C6">
      <w:pPr>
        <w:spacing w:before="240"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FD6E10">
        <w:rPr>
          <w:rFonts w:ascii="Helvetica" w:eastAsia="Times New Roman" w:hAnsi="Helvetica" w:cs="Helvetica"/>
          <w:b/>
          <w:bCs/>
          <w:color w:val="auto"/>
          <w:sz w:val="21"/>
          <w:szCs w:val="21"/>
        </w:rPr>
        <w:t>Responsibilities:</w:t>
      </w:r>
    </w:p>
    <w:p w14:paraId="1B0946BD" w14:textId="77777777" w:rsidR="00FD6E10" w:rsidRPr="00FD6E10" w:rsidRDefault="00FD6E10" w:rsidP="00BC46AA">
      <w:pPr>
        <w:numPr>
          <w:ilvl w:val="0"/>
          <w:numId w:val="20"/>
        </w:numPr>
        <w:spacing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FD6E10">
        <w:rPr>
          <w:rFonts w:ascii="Helvetica" w:eastAsia="Times New Roman" w:hAnsi="Helvetica" w:cs="Helvetica"/>
          <w:color w:val="auto"/>
          <w:sz w:val="21"/>
          <w:szCs w:val="21"/>
        </w:rPr>
        <w:t>Customer Service</w:t>
      </w:r>
    </w:p>
    <w:p w14:paraId="4DEB8BD0" w14:textId="77777777" w:rsidR="00FD6E10" w:rsidRPr="00FD6E10" w:rsidRDefault="00FD6E10" w:rsidP="00BC46AA">
      <w:pPr>
        <w:numPr>
          <w:ilvl w:val="0"/>
          <w:numId w:val="20"/>
        </w:numPr>
        <w:spacing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FD6E10">
        <w:rPr>
          <w:rFonts w:ascii="Helvetica" w:eastAsia="Times New Roman" w:hAnsi="Helvetica" w:cs="Helvetica"/>
          <w:color w:val="auto"/>
          <w:sz w:val="21"/>
          <w:szCs w:val="21"/>
        </w:rPr>
        <w:t>Sales Assistance</w:t>
      </w:r>
    </w:p>
    <w:p w14:paraId="605F8B85" w14:textId="77777777" w:rsidR="00FD6E10" w:rsidRPr="00FD6E10" w:rsidRDefault="00FD6E10" w:rsidP="00BC46AA">
      <w:pPr>
        <w:numPr>
          <w:ilvl w:val="0"/>
          <w:numId w:val="20"/>
        </w:numPr>
        <w:spacing w:after="0"/>
        <w:rPr>
          <w:rFonts w:ascii="Helvetica" w:eastAsia="Times New Roman" w:hAnsi="Helvetica" w:cs="Helvetica"/>
          <w:color w:val="292B2C"/>
          <w:sz w:val="21"/>
          <w:szCs w:val="21"/>
        </w:rPr>
      </w:pPr>
      <w:r w:rsidRPr="00FD6E10">
        <w:rPr>
          <w:rFonts w:ascii="Helvetica" w:eastAsia="Times New Roman" w:hAnsi="Helvetica" w:cs="Helvetica"/>
          <w:color w:val="auto"/>
          <w:sz w:val="21"/>
          <w:szCs w:val="21"/>
        </w:rPr>
        <w:t>Cashier</w:t>
      </w:r>
    </w:p>
    <w:bookmarkEnd w:id="3"/>
    <w:p w14:paraId="718D4108" w14:textId="70D65123" w:rsidR="005E088C" w:rsidRDefault="005E088C" w:rsidP="008F58C6">
      <w:pPr>
        <w:spacing w:after="0"/>
      </w:pPr>
    </w:p>
    <w:p w14:paraId="1B52DB2B" w14:textId="5CA6F1D7" w:rsidR="00FD6E10" w:rsidRPr="009E6E62" w:rsidRDefault="00FD6E10" w:rsidP="008F58C6">
      <w:pPr>
        <w:pStyle w:val="Heading2"/>
        <w:rPr>
          <w:rFonts w:ascii="Helvetica" w:hAnsi="Helvetica" w:cs="Helvetica"/>
          <w:color w:val="auto"/>
          <w:sz w:val="21"/>
          <w:szCs w:val="21"/>
          <w:shd w:val="clear" w:color="auto" w:fill="EFF1F2"/>
        </w:rPr>
      </w:pPr>
      <w:bookmarkStart w:id="4" w:name="_Hlk518305781"/>
      <w:bookmarkStart w:id="5" w:name="_GoBack"/>
      <w:proofErr w:type="spellStart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Shyromi</w:t>
      </w:r>
      <w:proofErr w:type="spellEnd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 (Ladies T-shirt)</w:t>
      </w:r>
      <w:r w:rsidRPr="009E6E62">
        <w:rPr>
          <w:color w:val="auto"/>
        </w:rPr>
        <w:t xml:space="preserve"> | </w:t>
      </w:r>
      <w:proofErr w:type="spellStart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Servay</w:t>
      </w:r>
      <w:proofErr w:type="spellEnd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 Hypermarket</w:t>
      </w:r>
    </w:p>
    <w:p w14:paraId="2E5C91F3" w14:textId="5711E42E" w:rsidR="00FD6E10" w:rsidRPr="00FD6E10" w:rsidRDefault="00FD6E10" w:rsidP="008F58C6">
      <w:pPr>
        <w:pStyle w:val="Heading2"/>
        <w:rPr>
          <w:sz w:val="24"/>
          <w:szCs w:val="24"/>
        </w:rPr>
      </w:pPr>
      <w:r w:rsidRPr="00FD6E10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FD6E10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FD6E10">
        <w:rPr>
          <w:sz w:val="24"/>
          <w:szCs w:val="24"/>
        </w:rPr>
        <w:t xml:space="preserve"> 1</w:t>
      </w:r>
      <w:r>
        <w:rPr>
          <w:sz w:val="24"/>
          <w:szCs w:val="24"/>
        </w:rPr>
        <w:t>3</w:t>
      </w:r>
      <w:r w:rsidRPr="00FD6E10">
        <w:rPr>
          <w:sz w:val="24"/>
          <w:szCs w:val="24"/>
        </w:rPr>
        <w:t xml:space="preserve"> – </w:t>
      </w:r>
      <w:r>
        <w:rPr>
          <w:sz w:val="24"/>
          <w:szCs w:val="24"/>
        </w:rPr>
        <w:t>6</w:t>
      </w:r>
      <w:r w:rsidRPr="00FD6E10">
        <w:rPr>
          <w:sz w:val="24"/>
          <w:szCs w:val="24"/>
        </w:rPr>
        <w:t xml:space="preserve"> </w:t>
      </w:r>
      <w:r>
        <w:rPr>
          <w:sz w:val="24"/>
          <w:szCs w:val="24"/>
        </w:rPr>
        <w:t>JUN 2014</w:t>
      </w:r>
    </w:p>
    <w:p w14:paraId="393718A8" w14:textId="77777777" w:rsidR="00FD6E10" w:rsidRPr="00565B06" w:rsidRDefault="00FD6E10" w:rsidP="008F58C6">
      <w:pPr>
        <w:pStyle w:val="Heading3"/>
      </w:pPr>
    </w:p>
    <w:p w14:paraId="6F583C48" w14:textId="77777777" w:rsidR="00FD6E10" w:rsidRPr="00FD6E10" w:rsidRDefault="00FD6E10" w:rsidP="008F58C6">
      <w:pPr>
        <w:spacing w:before="240"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FD6E10">
        <w:rPr>
          <w:rFonts w:ascii="Helvetica" w:eastAsia="Times New Roman" w:hAnsi="Helvetica" w:cs="Helvetica"/>
          <w:b/>
          <w:bCs/>
          <w:color w:val="auto"/>
          <w:sz w:val="21"/>
          <w:szCs w:val="21"/>
        </w:rPr>
        <w:t>Responsibilities:</w:t>
      </w:r>
    </w:p>
    <w:p w14:paraId="270D7E89" w14:textId="77777777" w:rsidR="00FD6E10" w:rsidRPr="00FD6E10" w:rsidRDefault="00FD6E10" w:rsidP="00BC46AA">
      <w:pPr>
        <w:numPr>
          <w:ilvl w:val="0"/>
          <w:numId w:val="20"/>
        </w:numPr>
        <w:spacing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FD6E10">
        <w:rPr>
          <w:rFonts w:ascii="Helvetica" w:eastAsia="Times New Roman" w:hAnsi="Helvetica" w:cs="Helvetica"/>
          <w:color w:val="auto"/>
          <w:sz w:val="21"/>
          <w:szCs w:val="21"/>
        </w:rPr>
        <w:t>Promoter</w:t>
      </w:r>
    </w:p>
    <w:p w14:paraId="736A2438" w14:textId="670FD98F" w:rsidR="00FD6E10" w:rsidRPr="00FD6E10" w:rsidRDefault="00FD6E10" w:rsidP="00BC46AA">
      <w:pPr>
        <w:numPr>
          <w:ilvl w:val="0"/>
          <w:numId w:val="20"/>
        </w:numPr>
        <w:spacing w:after="0"/>
        <w:rPr>
          <w:rFonts w:ascii="Helvetica" w:eastAsia="Times New Roman" w:hAnsi="Helvetica" w:cs="Helvetica"/>
          <w:color w:val="auto"/>
          <w:sz w:val="21"/>
          <w:szCs w:val="21"/>
        </w:rPr>
      </w:pPr>
      <w:r w:rsidRPr="00FD6E10">
        <w:rPr>
          <w:rFonts w:ascii="Helvetica" w:eastAsia="Times New Roman" w:hAnsi="Helvetica" w:cs="Helvetica"/>
          <w:color w:val="auto"/>
          <w:sz w:val="21"/>
          <w:szCs w:val="21"/>
        </w:rPr>
        <w:t>Sales Girl</w:t>
      </w:r>
    </w:p>
    <w:bookmarkEnd w:id="4"/>
    <w:bookmarkEnd w:id="5"/>
    <w:p w14:paraId="68F3901E" w14:textId="77777777" w:rsidR="00FD6E10" w:rsidRPr="00565B06" w:rsidRDefault="00FD6E10" w:rsidP="00BC46AA">
      <w:pPr>
        <w:spacing w:after="240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29CB4F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304C7C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5CB91C" wp14:editId="3036479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89B6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9718232" w14:textId="77777777" w:rsidR="00143224" w:rsidRPr="00565B06" w:rsidRDefault="0026127A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37CB667E0A146E386968E9FD74770D7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9E6E62">
                  <w:rPr>
                    <w:color w:val="auto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1EA2849" w14:textId="77777777" w:rsidTr="00565B06">
        <w:tc>
          <w:tcPr>
            <w:tcW w:w="4320" w:type="dxa"/>
          </w:tcPr>
          <w:p w14:paraId="1CBDB78B" w14:textId="571BB027" w:rsidR="00FD6E10" w:rsidRPr="009E6E62" w:rsidRDefault="00FD6E10" w:rsidP="00316CE4">
            <w:pPr>
              <w:pStyle w:val="ListBullet"/>
              <w:spacing w:after="80"/>
              <w:rPr>
                <w:color w:val="auto"/>
              </w:rPr>
            </w:pPr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 xml:space="preserve">Advanced knowledge of Microsoft Office, </w:t>
            </w:r>
            <w:proofErr w:type="spellStart"/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JGraps</w:t>
            </w:r>
            <w:proofErr w:type="spellEnd"/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, NetBeans, SPSS, Android Studio, Movie Maker, Adobe Illustrator, Excel.</w:t>
            </w:r>
          </w:p>
          <w:p w14:paraId="5C41B410" w14:textId="6F2CC2DF" w:rsidR="00FD6E10" w:rsidRPr="009E6E62" w:rsidRDefault="00FD6E10" w:rsidP="00316CE4">
            <w:pPr>
              <w:pStyle w:val="ListBullet"/>
              <w:spacing w:after="80"/>
              <w:rPr>
                <w:color w:val="auto"/>
              </w:rPr>
            </w:pPr>
            <w:r w:rsidRPr="009E6E62">
              <w:rPr>
                <w:rFonts w:ascii="Helvetica" w:hAnsi="Helvetica" w:cs="Helvetica"/>
                <w:b/>
                <w:bCs/>
                <w:color w:val="auto"/>
                <w:sz w:val="21"/>
                <w:szCs w:val="21"/>
                <w:shd w:val="clear" w:color="auto" w:fill="EFF1F2"/>
              </w:rPr>
              <w:t>Personal Expert</w:t>
            </w:r>
            <w:r w:rsidRPr="009E6E62">
              <w:rPr>
                <w:rFonts w:ascii="Helvetica" w:hAnsi="Helvetica" w:cs="Helvetica"/>
                <w:color w:val="auto"/>
                <w:sz w:val="21"/>
                <w:szCs w:val="21"/>
                <w:shd w:val="clear" w:color="auto" w:fill="EFF1F2"/>
              </w:rPr>
              <w:t> - Communicate, Team work, </w:t>
            </w:r>
          </w:p>
          <w:p w14:paraId="28C5D757" w14:textId="62DD3095" w:rsidR="00316CE4" w:rsidRPr="00565B06" w:rsidRDefault="00316CE4" w:rsidP="00FD6E1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310397FA" w14:textId="073ED98F" w:rsidR="00F904FC" w:rsidRPr="00565B06" w:rsidRDefault="0059092A" w:rsidP="00FD6E1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rPr>
                <w:rFonts w:ascii="Helvetica" w:hAnsi="Helvetica" w:cs="Helvetica"/>
                <w:noProof/>
                <w:color w:val="292B2C"/>
                <w:sz w:val="21"/>
                <w:szCs w:val="21"/>
                <w:shd w:val="clear" w:color="auto" w:fill="EFF1F2"/>
              </w:rPr>
              <w:drawing>
                <wp:inline distT="0" distB="0" distL="0" distR="0" wp14:anchorId="30D5D1C9" wp14:editId="112D0A49">
                  <wp:extent cx="1362075" cy="18941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-result-for-4-5-star-rating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33158" cy="28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5BFE4A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F1869E3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65D675" wp14:editId="36E1157B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876C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6A2FC90" w14:textId="72C2AAD5" w:rsidR="00AC7C34" w:rsidRPr="00565B06" w:rsidRDefault="00FD6E10" w:rsidP="00AD6216">
            <w:pPr>
              <w:pStyle w:val="Heading1"/>
              <w:outlineLvl w:val="0"/>
            </w:pPr>
            <w:r>
              <w:t>LANGUAGE</w:t>
            </w:r>
          </w:p>
        </w:tc>
      </w:tr>
    </w:tbl>
    <w:p w14:paraId="3DB380F5" w14:textId="5EAB3E1C" w:rsidR="00FD6E10" w:rsidRPr="00FD6E10" w:rsidRDefault="00FD6E10" w:rsidP="00316CE4">
      <w:pPr>
        <w:rPr>
          <w:rFonts w:ascii="Helvetica" w:hAnsi="Helvetica" w:cs="Helvetica"/>
          <w:color w:val="292B2C"/>
          <w:sz w:val="21"/>
          <w:szCs w:val="21"/>
          <w:shd w:val="clear" w:color="auto" w:fill="EFF1F2"/>
        </w:rPr>
      </w:pPr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Bahasa </w:t>
      </w:r>
      <w:proofErr w:type="spellStart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>Melayu</w:t>
      </w:r>
      <w:proofErr w:type="spellEnd"/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                  </w:t>
      </w:r>
      <w:r>
        <w:rPr>
          <w:rFonts w:ascii="Helvetica" w:hAnsi="Helvetica" w:cs="Helvetica"/>
          <w:noProof/>
          <w:color w:val="292B2C"/>
          <w:sz w:val="21"/>
          <w:szCs w:val="21"/>
          <w:shd w:val="clear" w:color="auto" w:fill="EFF1F2"/>
        </w:rPr>
        <w:drawing>
          <wp:inline distT="0" distB="0" distL="0" distR="0" wp14:anchorId="72EC253E" wp14:editId="685DB9C7">
            <wp:extent cx="1362075" cy="1894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esult-for-4-5-star-rating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3158" cy="2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92B2C"/>
          <w:sz w:val="21"/>
          <w:szCs w:val="21"/>
          <w:shd w:val="clear" w:color="auto" w:fill="EFF1F2"/>
        </w:rPr>
        <w:t xml:space="preserve">       </w:t>
      </w:r>
    </w:p>
    <w:p w14:paraId="43264E1B" w14:textId="3E625F14" w:rsidR="00316CE4" w:rsidRPr="00FD6E10" w:rsidRDefault="00FD6E10" w:rsidP="00FD6E10">
      <w:r w:rsidRPr="009E6E62">
        <w:rPr>
          <w:rFonts w:ascii="Helvetica" w:hAnsi="Helvetica" w:cs="Helvetica"/>
          <w:color w:val="auto"/>
          <w:sz w:val="21"/>
          <w:szCs w:val="21"/>
          <w:shd w:val="clear" w:color="auto" w:fill="EFF1F2"/>
        </w:rPr>
        <w:t xml:space="preserve">Bahasa English                  </w:t>
      </w:r>
      <w:r>
        <w:rPr>
          <w:rFonts w:ascii="Helvetica" w:hAnsi="Helvetica" w:cs="Helvetica"/>
          <w:noProof/>
          <w:color w:val="292B2C"/>
          <w:sz w:val="21"/>
          <w:szCs w:val="21"/>
          <w:shd w:val="clear" w:color="auto" w:fill="EFF1F2"/>
        </w:rPr>
        <w:drawing>
          <wp:inline distT="0" distB="0" distL="0" distR="0" wp14:anchorId="5074A106" wp14:editId="25523AEC">
            <wp:extent cx="1362075" cy="18941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esult-for-4-5-star-rating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3158" cy="2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E4" w:rsidRPr="00FD6E10" w:rsidSect="00FE18B2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7F460" w14:textId="77777777" w:rsidR="0026127A" w:rsidRDefault="0026127A" w:rsidP="00F534FB">
      <w:pPr>
        <w:spacing w:after="0"/>
      </w:pPr>
      <w:r>
        <w:separator/>
      </w:r>
    </w:p>
  </w:endnote>
  <w:endnote w:type="continuationSeparator" w:id="0">
    <w:p w14:paraId="247F3034" w14:textId="77777777" w:rsidR="0026127A" w:rsidRDefault="0026127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7AD1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384CC" w14:textId="77777777" w:rsidR="0026127A" w:rsidRDefault="0026127A" w:rsidP="00F534FB">
      <w:pPr>
        <w:spacing w:after="0"/>
      </w:pPr>
      <w:r>
        <w:separator/>
      </w:r>
    </w:p>
  </w:footnote>
  <w:footnote w:type="continuationSeparator" w:id="0">
    <w:p w14:paraId="6BD3C769" w14:textId="77777777" w:rsidR="0026127A" w:rsidRDefault="0026127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7C2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127DDD" wp14:editId="45734AF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8D46D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A7773F"/>
    <w:multiLevelType w:val="multilevel"/>
    <w:tmpl w:val="216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735DC"/>
    <w:multiLevelType w:val="multilevel"/>
    <w:tmpl w:val="ED4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511CA"/>
    <w:multiLevelType w:val="multilevel"/>
    <w:tmpl w:val="622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24F57"/>
    <w:multiLevelType w:val="multilevel"/>
    <w:tmpl w:val="12E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D1B9D"/>
    <w:multiLevelType w:val="multilevel"/>
    <w:tmpl w:val="35C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C1F2E"/>
    <w:multiLevelType w:val="multilevel"/>
    <w:tmpl w:val="DBC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7"/>
  </w:num>
  <w:num w:numId="17">
    <w:abstractNumId w:val="19"/>
  </w:num>
  <w:num w:numId="18">
    <w:abstractNumId w:val="16"/>
  </w:num>
  <w:num w:numId="19">
    <w:abstractNumId w:val="18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4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E88"/>
    <w:rsid w:val="001A6641"/>
    <w:rsid w:val="001B0811"/>
    <w:rsid w:val="001B241A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7A4C"/>
    <w:rsid w:val="002372E8"/>
    <w:rsid w:val="0023768B"/>
    <w:rsid w:val="0025163F"/>
    <w:rsid w:val="00254330"/>
    <w:rsid w:val="00260F01"/>
    <w:rsid w:val="0026127A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1276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092A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58C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E6E62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4EFF"/>
    <w:rsid w:val="00B763B5"/>
    <w:rsid w:val="00B90654"/>
    <w:rsid w:val="00B91175"/>
    <w:rsid w:val="00BA71B3"/>
    <w:rsid w:val="00BB34BE"/>
    <w:rsid w:val="00BC0E1A"/>
    <w:rsid w:val="00BC1472"/>
    <w:rsid w:val="00BC46AA"/>
    <w:rsid w:val="00BD2DD6"/>
    <w:rsid w:val="00BD55EE"/>
    <w:rsid w:val="00C3233C"/>
    <w:rsid w:val="00C3763A"/>
    <w:rsid w:val="00C53412"/>
    <w:rsid w:val="00C60281"/>
    <w:rsid w:val="00C779DA"/>
    <w:rsid w:val="00C814F7"/>
    <w:rsid w:val="00C81C04"/>
    <w:rsid w:val="00C91B4B"/>
    <w:rsid w:val="00C93DE1"/>
    <w:rsid w:val="00C95757"/>
    <w:rsid w:val="00CA1ED0"/>
    <w:rsid w:val="00CA2E0A"/>
    <w:rsid w:val="00CB3192"/>
    <w:rsid w:val="00CC1E5C"/>
    <w:rsid w:val="00CC3A9F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408F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D6E1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FF5D"/>
  <w15:chartTrackingRefBased/>
  <w15:docId w15:val="{DB1756C8-3C4A-4D21-B05D-D3F93FB5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227A4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ian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E154A90E7C469D83C254E7BB95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32182-D7E4-4A8C-91A8-D2B3792D8579}"/>
      </w:docPartPr>
      <w:docPartBody>
        <w:p w:rsidR="008E3BAD" w:rsidRDefault="000F309C">
          <w:pPr>
            <w:pStyle w:val="07E154A90E7C469D83C254E7BB952933"/>
          </w:pPr>
          <w:r w:rsidRPr="009D0878">
            <w:t>Address</w:t>
          </w:r>
        </w:p>
      </w:docPartBody>
    </w:docPart>
    <w:docPart>
      <w:docPartPr>
        <w:name w:val="AB1BC9E9397B4EA9A5EFFB1CCF3DA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EE331-D6EC-4006-8BB2-A1E9CB6DDD6B}"/>
      </w:docPartPr>
      <w:docPartBody>
        <w:p w:rsidR="008E3BAD" w:rsidRDefault="000F309C">
          <w:pPr>
            <w:pStyle w:val="AB1BC9E9397B4EA9A5EFFB1CCF3DAC38"/>
          </w:pPr>
          <w:r w:rsidRPr="009D0878">
            <w:t>Phone</w:t>
          </w:r>
        </w:p>
      </w:docPartBody>
    </w:docPart>
    <w:docPart>
      <w:docPartPr>
        <w:name w:val="F5FBE664928B440B92E20490E9F93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8AFB-8C03-4D2A-9752-24BD5A946C89}"/>
      </w:docPartPr>
      <w:docPartBody>
        <w:p w:rsidR="008E3BAD" w:rsidRDefault="000F309C">
          <w:pPr>
            <w:pStyle w:val="F5FBE664928B440B92E20490E9F936D7"/>
          </w:pPr>
          <w:r w:rsidRPr="009D0878">
            <w:t>Email</w:t>
          </w:r>
        </w:p>
      </w:docPartBody>
    </w:docPart>
    <w:docPart>
      <w:docPartPr>
        <w:name w:val="4525B273AADD493591EE9A401CD08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82A9F-8FB7-4D92-94F9-CE4AA67195E6}"/>
      </w:docPartPr>
      <w:docPartBody>
        <w:p w:rsidR="008E3BAD" w:rsidRDefault="000F309C">
          <w:pPr>
            <w:pStyle w:val="4525B273AADD493591EE9A401CD087FE"/>
          </w:pPr>
          <w:r w:rsidRPr="00565B06">
            <w:t>Objective</w:t>
          </w:r>
        </w:p>
      </w:docPartBody>
    </w:docPart>
    <w:docPart>
      <w:docPartPr>
        <w:name w:val="E3AB77CD0EFF492CA2D327A62F3DE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FF090-FA31-4672-9CD0-6CD52D0B666A}"/>
      </w:docPartPr>
      <w:docPartBody>
        <w:p w:rsidR="008E3BAD" w:rsidRDefault="000F309C">
          <w:pPr>
            <w:pStyle w:val="E3AB77CD0EFF492CA2D327A62F3DEA35"/>
          </w:pPr>
          <w:r w:rsidRPr="00565B06">
            <w:t>Education</w:t>
          </w:r>
        </w:p>
      </w:docPartBody>
    </w:docPart>
    <w:docPart>
      <w:docPartPr>
        <w:name w:val="3A7509D2B850403CB475B94D7F0CA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9984-227F-460F-94B3-598E7A4C1A10}"/>
      </w:docPartPr>
      <w:docPartBody>
        <w:p w:rsidR="008E3BAD" w:rsidRDefault="000F309C">
          <w:pPr>
            <w:pStyle w:val="3A7509D2B850403CB475B94D7F0CA7D4"/>
          </w:pPr>
          <w:r w:rsidRPr="00565B06">
            <w:t>Experience</w:t>
          </w:r>
        </w:p>
      </w:docPartBody>
    </w:docPart>
    <w:docPart>
      <w:docPartPr>
        <w:name w:val="337CB667E0A146E386968E9FD7477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C5B82-A26A-40F7-9944-56556081B700}"/>
      </w:docPartPr>
      <w:docPartBody>
        <w:p w:rsidR="008E3BAD" w:rsidRDefault="000F309C">
          <w:pPr>
            <w:pStyle w:val="337CB667E0A146E386968E9FD74770D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01"/>
    <w:rsid w:val="000F309C"/>
    <w:rsid w:val="00685DC5"/>
    <w:rsid w:val="006F0301"/>
    <w:rsid w:val="006F3E46"/>
    <w:rsid w:val="008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16EBB92684BAB994AB1CBDB2649B4">
    <w:name w:val="5AD16EBB92684BAB994AB1CBDB2649B4"/>
  </w:style>
  <w:style w:type="paragraph" w:customStyle="1" w:styleId="990723272002451FB4EFD7EF38A0C86A">
    <w:name w:val="990723272002451FB4EFD7EF38A0C86A"/>
  </w:style>
  <w:style w:type="paragraph" w:customStyle="1" w:styleId="07E154A90E7C469D83C254E7BB952933">
    <w:name w:val="07E154A90E7C469D83C254E7BB952933"/>
  </w:style>
  <w:style w:type="paragraph" w:customStyle="1" w:styleId="AB1BC9E9397B4EA9A5EFFB1CCF3DAC38">
    <w:name w:val="AB1BC9E9397B4EA9A5EFFB1CCF3DAC38"/>
  </w:style>
  <w:style w:type="paragraph" w:customStyle="1" w:styleId="F5FBE664928B440B92E20490E9F936D7">
    <w:name w:val="F5FBE664928B440B92E20490E9F936D7"/>
  </w:style>
  <w:style w:type="paragraph" w:customStyle="1" w:styleId="68FFBE064FCA4AC885D38123B1CA0D1A">
    <w:name w:val="68FFBE064FCA4AC885D38123B1CA0D1A"/>
  </w:style>
  <w:style w:type="paragraph" w:customStyle="1" w:styleId="86D868C0FD3C4ACFA868AF01A257CD7B">
    <w:name w:val="86D868C0FD3C4ACFA868AF01A257CD7B"/>
  </w:style>
  <w:style w:type="paragraph" w:customStyle="1" w:styleId="4525B273AADD493591EE9A401CD087FE">
    <w:name w:val="4525B273AADD493591EE9A401CD087FE"/>
  </w:style>
  <w:style w:type="paragraph" w:customStyle="1" w:styleId="1753F403B9534A5C83C2B9410A163A9D">
    <w:name w:val="1753F403B9534A5C83C2B9410A163A9D"/>
  </w:style>
  <w:style w:type="paragraph" w:customStyle="1" w:styleId="E3AB77CD0EFF492CA2D327A62F3DEA35">
    <w:name w:val="E3AB77CD0EFF492CA2D327A62F3DEA35"/>
  </w:style>
  <w:style w:type="paragraph" w:customStyle="1" w:styleId="FC63DE56DCF347CE882C6900E55DF15E">
    <w:name w:val="FC63DE56DCF347CE882C6900E55DF15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C16F86CB9254E61B494E1A2F5C0B830">
    <w:name w:val="AC16F86CB9254E61B494E1A2F5C0B830"/>
  </w:style>
  <w:style w:type="paragraph" w:customStyle="1" w:styleId="3811B3AD1B0A4888BA3F0F44B3EBCB0A">
    <w:name w:val="3811B3AD1B0A4888BA3F0F44B3EBCB0A"/>
  </w:style>
  <w:style w:type="paragraph" w:customStyle="1" w:styleId="7DFB9C14B7DA48F0B54BB16A4E84AB09">
    <w:name w:val="7DFB9C14B7DA48F0B54BB16A4E84AB09"/>
  </w:style>
  <w:style w:type="paragraph" w:customStyle="1" w:styleId="2382BA2E97494166A8DD19232D049626">
    <w:name w:val="2382BA2E97494166A8DD19232D049626"/>
  </w:style>
  <w:style w:type="paragraph" w:customStyle="1" w:styleId="14D9C13DD87F46BA8DC3354523526E7E">
    <w:name w:val="14D9C13DD87F46BA8DC3354523526E7E"/>
  </w:style>
  <w:style w:type="paragraph" w:customStyle="1" w:styleId="F0270C5F83DA4F9490D2BB24C69B6B4B">
    <w:name w:val="F0270C5F83DA4F9490D2BB24C69B6B4B"/>
  </w:style>
  <w:style w:type="paragraph" w:customStyle="1" w:styleId="AF5CA8AC64E74A949F02C0F097A90D9F">
    <w:name w:val="AF5CA8AC64E74A949F02C0F097A90D9F"/>
  </w:style>
  <w:style w:type="paragraph" w:customStyle="1" w:styleId="5DA3107456C1401190F4CDE9FBF37698">
    <w:name w:val="5DA3107456C1401190F4CDE9FBF37698"/>
  </w:style>
  <w:style w:type="paragraph" w:customStyle="1" w:styleId="55C626C8160B44DCABE1E9B43BD27087">
    <w:name w:val="55C626C8160B44DCABE1E9B43BD27087"/>
  </w:style>
  <w:style w:type="paragraph" w:customStyle="1" w:styleId="3A7509D2B850403CB475B94D7F0CA7D4">
    <w:name w:val="3A7509D2B850403CB475B94D7F0CA7D4"/>
  </w:style>
  <w:style w:type="paragraph" w:customStyle="1" w:styleId="28003D8A84724BE7B5C9487A847C5363">
    <w:name w:val="28003D8A84724BE7B5C9487A847C5363"/>
  </w:style>
  <w:style w:type="paragraph" w:customStyle="1" w:styleId="2DDFD93D7E3D4432BF92EA3FBBD6DE2F">
    <w:name w:val="2DDFD93D7E3D4432BF92EA3FBBD6DE2F"/>
  </w:style>
  <w:style w:type="paragraph" w:customStyle="1" w:styleId="E1A00B7860DB4E26B61A2EA720FEB27C">
    <w:name w:val="E1A00B7860DB4E26B61A2EA720FEB27C"/>
  </w:style>
  <w:style w:type="paragraph" w:customStyle="1" w:styleId="D2E8EED2900D4115B42433C921B7ADE9">
    <w:name w:val="D2E8EED2900D4115B42433C921B7ADE9"/>
  </w:style>
  <w:style w:type="paragraph" w:customStyle="1" w:styleId="5730766736104807BE316E6F6C85D59E">
    <w:name w:val="5730766736104807BE316E6F6C85D59E"/>
  </w:style>
  <w:style w:type="paragraph" w:customStyle="1" w:styleId="3E4974F1D6B84C9BBC397510391E4824">
    <w:name w:val="3E4974F1D6B84C9BBC397510391E4824"/>
  </w:style>
  <w:style w:type="paragraph" w:customStyle="1" w:styleId="2EC34ED7104E408A91ED8F058FFEC42A">
    <w:name w:val="2EC34ED7104E408A91ED8F058FFEC42A"/>
  </w:style>
  <w:style w:type="paragraph" w:customStyle="1" w:styleId="E9ADCDD7EBFE4FBE88B32BF7A5B02E7E">
    <w:name w:val="E9ADCDD7EBFE4FBE88B32BF7A5B02E7E"/>
  </w:style>
  <w:style w:type="paragraph" w:customStyle="1" w:styleId="C5D251C7997143968ED885D3F8E04EAE">
    <w:name w:val="C5D251C7997143968ED885D3F8E04EAE"/>
  </w:style>
  <w:style w:type="paragraph" w:customStyle="1" w:styleId="AD4CD10E7D20401B99422F310995B90B">
    <w:name w:val="AD4CD10E7D20401B99422F310995B90B"/>
  </w:style>
  <w:style w:type="paragraph" w:customStyle="1" w:styleId="337CB667E0A146E386968E9FD74770D7">
    <w:name w:val="337CB667E0A146E386968E9FD74770D7"/>
  </w:style>
  <w:style w:type="paragraph" w:customStyle="1" w:styleId="41648593C70B49F6AB66EA795F2D2A4F">
    <w:name w:val="41648593C70B49F6AB66EA795F2D2A4F"/>
  </w:style>
  <w:style w:type="paragraph" w:customStyle="1" w:styleId="1B0A66354E1C4F29AB0FF91D8E0F4E3A">
    <w:name w:val="1B0A66354E1C4F29AB0FF91D8E0F4E3A"/>
  </w:style>
  <w:style w:type="paragraph" w:customStyle="1" w:styleId="A6D1AF2C10B84B909F105E747A50248B">
    <w:name w:val="A6D1AF2C10B84B909F105E747A50248B"/>
  </w:style>
  <w:style w:type="paragraph" w:customStyle="1" w:styleId="54B0F4855ABA4B07BF87D715EEC790BC">
    <w:name w:val="54B0F4855ABA4B07BF87D715EEC790BC"/>
  </w:style>
  <w:style w:type="paragraph" w:customStyle="1" w:styleId="DFBA4145C4BE462683D345A19831B06A">
    <w:name w:val="DFBA4145C4BE462683D345A19831B06A"/>
  </w:style>
  <w:style w:type="paragraph" w:customStyle="1" w:styleId="AFFDB1FDF62A4805BF03A4DE1EAD56A5">
    <w:name w:val="AFFDB1FDF62A4805BF03A4DE1EAD56A5"/>
  </w:style>
  <w:style w:type="paragraph" w:customStyle="1" w:styleId="E11B322C37174208805AE95666483B22">
    <w:name w:val="E11B322C37174208805AE95666483B22"/>
  </w:style>
  <w:style w:type="paragraph" w:customStyle="1" w:styleId="D459103E2C664E27A96646A9331B1BF6">
    <w:name w:val="D459103E2C664E27A96646A9331B1BF6"/>
    <w:rsid w:val="006F0301"/>
  </w:style>
  <w:style w:type="paragraph" w:customStyle="1" w:styleId="8B593079B6D140CA8523DF47B052DF95">
    <w:name w:val="8B593079B6D140CA8523DF47B052DF95"/>
    <w:rsid w:val="006F0301"/>
  </w:style>
  <w:style w:type="paragraph" w:customStyle="1" w:styleId="E64EC8F91BB34BC8AFBDCE96AFE64343">
    <w:name w:val="E64EC8F91BB34BC8AFBDCE96AFE64343"/>
    <w:rsid w:val="006F0301"/>
  </w:style>
  <w:style w:type="paragraph" w:customStyle="1" w:styleId="3F3C88DE78E14FB59D79428FFE773814">
    <w:name w:val="3F3C88DE78E14FB59D79428FFE773814"/>
    <w:rsid w:val="006F0301"/>
  </w:style>
  <w:style w:type="paragraph" w:customStyle="1" w:styleId="F13DE373183B4BB495CEE0C0275618C5">
    <w:name w:val="F13DE373183B4BB495CEE0C0275618C5"/>
    <w:rsid w:val="006F0301"/>
  </w:style>
  <w:style w:type="paragraph" w:customStyle="1" w:styleId="A5FE0AB8FC2A4A568C28859383EA5D2B">
    <w:name w:val="A5FE0AB8FC2A4A568C28859383EA5D2B"/>
    <w:rsid w:val="006F0301"/>
  </w:style>
  <w:style w:type="paragraph" w:customStyle="1" w:styleId="9909D39675CC4FE297556635A01E174F">
    <w:name w:val="9909D39675CC4FE297556635A01E174F"/>
    <w:rsid w:val="006F0301"/>
  </w:style>
  <w:style w:type="paragraph" w:customStyle="1" w:styleId="D5E93570470B447CBDEBE3209C0D1630">
    <w:name w:val="D5E93570470B447CBDEBE3209C0D1630"/>
    <w:rsid w:val="006F0301"/>
  </w:style>
  <w:style w:type="paragraph" w:customStyle="1" w:styleId="87F6389A1AE84F42A94399C002D21C51">
    <w:name w:val="87F6389A1AE84F42A94399C002D21C51"/>
    <w:rsid w:val="006F0301"/>
  </w:style>
  <w:style w:type="paragraph" w:customStyle="1" w:styleId="22F4A66E42F54744B94128A52BD5A5A5">
    <w:name w:val="22F4A66E42F54744B94128A52BD5A5A5"/>
    <w:rsid w:val="006F0301"/>
  </w:style>
  <w:style w:type="paragraph" w:customStyle="1" w:styleId="734A6F903B044C88A488F3F0334ECCB6">
    <w:name w:val="734A6F903B044C88A488F3F0334ECCB6"/>
    <w:rsid w:val="006F0301"/>
  </w:style>
  <w:style w:type="paragraph" w:customStyle="1" w:styleId="9FB251BB04534B4581A1C986D2EE3A91">
    <w:name w:val="9FB251BB04534B4581A1C986D2EE3A91"/>
    <w:rsid w:val="006F0301"/>
  </w:style>
  <w:style w:type="paragraph" w:customStyle="1" w:styleId="AEC3E28FE4644A7690ACF01EDE6AC1BF">
    <w:name w:val="AEC3E28FE4644A7690ACF01EDE6AC1BF"/>
    <w:rsid w:val="006F0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N0 2 Jalan Anggerik 4C/1 BS7, 
Bukit Sentosa Rwang, 
48300 Selangor.</CompanyAddress>
  <CompanyPhone>0109467792</CompanyPhone>
  <CompanyFax/>
  <CompanyEmail>mumulmuslimah@gmail.com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235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Muliana</dc:creator>
  <cp:keywords/>
  <dc:description/>
  <cp:lastModifiedBy>mumulmuslimah@gmail.com</cp:lastModifiedBy>
  <cp:revision>9</cp:revision>
  <cp:lastPrinted>2018-03-13T03:24:00Z</cp:lastPrinted>
  <dcterms:created xsi:type="dcterms:W3CDTF">2018-03-13T02:26:00Z</dcterms:created>
  <dcterms:modified xsi:type="dcterms:W3CDTF">2018-07-02T10:28:00Z</dcterms:modified>
  <cp:category/>
  <cp:contentStatus/>
</cp:coreProperties>
</file>